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B8F" w:rsidRPr="000C3B8F" w:rsidRDefault="000A4731">
      <w:pPr>
        <w:rPr>
          <w:rFonts w:eastAsiaTheme="minorEastAsia"/>
        </w:rPr>
      </w:pPr>
      <w:r w:rsidRPr="000A4731">
        <w:rPr>
          <w:noProof/>
        </w:rPr>
        <w:drawing>
          <wp:inline distT="0" distB="0" distL="0" distR="0">
            <wp:extent cx="3018960" cy="2263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772" cy="226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1961">
        <w:t xml:space="preserve"> </w:t>
      </w:r>
    </w:p>
    <w:p w:rsidR="00921001" w:rsidRDefault="004A133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 .19</m:t>
          </m:r>
        </m:oMath>
      </m:oMathPara>
    </w:p>
    <w:p w:rsidR="000A4731" w:rsidRDefault="000A4731">
      <w:r w:rsidRPr="000A4731">
        <w:rPr>
          <w:noProof/>
        </w:rPr>
        <w:drawing>
          <wp:inline distT="0" distB="0" distL="0" distR="0">
            <wp:extent cx="3018960" cy="2263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541" cy="227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8F" w:rsidRDefault="004A1331" w:rsidP="000C3B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 .131</m:t>
          </m:r>
        </m:oMath>
      </m:oMathPara>
    </w:p>
    <w:p w:rsidR="000C3B8F" w:rsidRDefault="000C3B8F"/>
    <w:p w:rsidR="00223D9C" w:rsidRDefault="00223D9C">
      <w:r w:rsidRPr="00223D9C">
        <w:rPr>
          <w:noProof/>
        </w:rPr>
        <w:drawing>
          <wp:inline distT="0" distB="0" distL="0" distR="0">
            <wp:extent cx="2917311" cy="2186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125" cy="218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8F" w:rsidRPr="00625EFE" w:rsidRDefault="004A1331" w:rsidP="000C3B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 .09</m:t>
          </m:r>
        </m:oMath>
      </m:oMathPara>
    </w:p>
    <w:p w:rsidR="00625EFE" w:rsidRDefault="00625EFE" w:rsidP="000C3B8F">
      <w:r>
        <w:rPr>
          <w:noProof/>
        </w:rPr>
        <w:lastRenderedPageBreak/>
        <w:drawing>
          <wp:inline distT="0" distB="0" distL="0" distR="0" wp14:anchorId="3212DE0E" wp14:editId="7ABC2CF2">
            <wp:extent cx="5980193" cy="74104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0319"/>
                    <a:stretch/>
                  </pic:blipFill>
                  <pic:spPr bwMode="auto">
                    <a:xfrm>
                      <a:off x="0" y="0"/>
                      <a:ext cx="6052254" cy="749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8EA" w:rsidRDefault="004E48EA" w:rsidP="000C3B8F"/>
    <w:p w:rsidR="004E48EA" w:rsidRDefault="004E48EA" w:rsidP="000C3B8F">
      <w:r w:rsidRPr="004E48EA">
        <w:rPr>
          <w:noProof/>
        </w:rPr>
        <w:lastRenderedPageBreak/>
        <w:drawing>
          <wp:inline distT="0" distB="0" distL="0" distR="0">
            <wp:extent cx="5324475" cy="3990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FF" w:rsidRDefault="00461FFF" w:rsidP="000C3B8F">
      <w:r w:rsidRPr="00461FFF">
        <w:rPr>
          <w:noProof/>
        </w:rPr>
        <w:drawing>
          <wp:inline distT="0" distB="0" distL="0" distR="0">
            <wp:extent cx="5324475" cy="3990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kp</w:t>
      </w:r>
      <w:proofErr w:type="spellEnd"/>
      <w:r>
        <w:t xml:space="preserve"> &lt;= 4.97</w:t>
      </w:r>
    </w:p>
    <w:p w:rsidR="004E48EA" w:rsidRDefault="004E48EA" w:rsidP="000C3B8F">
      <w:r w:rsidRPr="004E48EA">
        <w:rPr>
          <w:noProof/>
        </w:rPr>
        <w:lastRenderedPageBreak/>
        <w:drawing>
          <wp:inline distT="0" distB="0" distL="0" distR="0">
            <wp:extent cx="5048250" cy="38555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780" cy="386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11BB" w:rsidRDefault="00461FFF">
      <w:r w:rsidRPr="00461FFF">
        <w:rPr>
          <w:noProof/>
        </w:rPr>
        <w:drawing>
          <wp:inline distT="0" distB="0" distL="0" distR="0">
            <wp:extent cx="476250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13F" w:rsidRDefault="006911BB">
      <w:r>
        <w:t xml:space="preserve">Adding </w:t>
      </w:r>
      <w:proofErr w:type="spellStart"/>
      <w:r>
        <w:t>Kd</w:t>
      </w:r>
      <w:proofErr w:type="spellEnd"/>
      <w:r>
        <w:t xml:space="preserve"> does not really help. As shown, in order to get a similar overshoot and rise time (higher frequency), the </w:t>
      </w:r>
      <w:proofErr w:type="spellStart"/>
      <w:r>
        <w:t>Kd</w:t>
      </w:r>
      <w:proofErr w:type="spellEnd"/>
      <w:r>
        <w:t xml:space="preserve"> is very small.</w:t>
      </w:r>
    </w:p>
    <w:p w:rsidR="006911BB" w:rsidRDefault="00306915">
      <w:r w:rsidRPr="00306915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915" w:rsidRDefault="00EE1886">
      <w:r w:rsidRPr="00EE1886">
        <w:rPr>
          <w:noProof/>
        </w:rPr>
        <w:drawing>
          <wp:inline distT="0" distB="0" distL="0" distR="0" wp14:anchorId="79DFF3B1" wp14:editId="1F94CFE7">
            <wp:extent cx="5324475" cy="3990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886" w:rsidRDefault="00EE1886"/>
    <w:p w:rsidR="00AB1E0D" w:rsidRDefault="00AB1E0D">
      <w:proofErr w:type="spellStart"/>
      <w:proofErr w:type="gramStart"/>
      <w:r>
        <w:lastRenderedPageBreak/>
        <w:t>Kd</w:t>
      </w:r>
      <w:proofErr w:type="spellEnd"/>
      <w:r>
        <w:t xml:space="preserve">  =</w:t>
      </w:r>
      <w:proofErr w:type="gramEnd"/>
      <w:r>
        <w:t xml:space="preserve"> </w:t>
      </w:r>
      <w:r w:rsidR="00EE1886">
        <w:t>117</w:t>
      </w:r>
      <w:r w:rsidR="00FB25BF">
        <w:t>0</w:t>
      </w:r>
      <w:r w:rsidR="00EE1886">
        <w:t>0/2</w:t>
      </w:r>
      <w:r>
        <w:t xml:space="preserve">, </w:t>
      </w:r>
      <w:proofErr w:type="spellStart"/>
      <w:r>
        <w:t>Kp</w:t>
      </w:r>
      <w:proofErr w:type="spellEnd"/>
      <w:r>
        <w:t xml:space="preserve"> = </w:t>
      </w:r>
      <w:r w:rsidR="00EE1886">
        <w:t>117</w:t>
      </w:r>
      <w:r w:rsidR="00FB25BF">
        <w:t>0</w:t>
      </w:r>
      <w:r w:rsidR="00EE1886">
        <w:t>0</w:t>
      </w:r>
      <w:r>
        <w:t>, Ki = 100</w:t>
      </w:r>
    </w:p>
    <w:p w:rsidR="004A1331" w:rsidRDefault="004A1331">
      <w:bookmarkStart w:id="0" w:name="_GoBack"/>
      <w:bookmarkEnd w:id="0"/>
    </w:p>
    <w:p w:rsidR="00FB25BF" w:rsidRDefault="00FB25BF">
      <w:r w:rsidRPr="00FB25BF">
        <w:rPr>
          <w:noProof/>
        </w:rPr>
        <w:drawing>
          <wp:inline distT="0" distB="0" distL="0" distR="0">
            <wp:extent cx="5324475" cy="3990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2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31"/>
    <w:rsid w:val="000A4731"/>
    <w:rsid w:val="000C3B8F"/>
    <w:rsid w:val="00223D9C"/>
    <w:rsid w:val="00306915"/>
    <w:rsid w:val="00461FFF"/>
    <w:rsid w:val="004A1331"/>
    <w:rsid w:val="004E48EA"/>
    <w:rsid w:val="00625EFE"/>
    <w:rsid w:val="006911BB"/>
    <w:rsid w:val="00806F99"/>
    <w:rsid w:val="008C224D"/>
    <w:rsid w:val="00921001"/>
    <w:rsid w:val="00AB1E0D"/>
    <w:rsid w:val="00B91961"/>
    <w:rsid w:val="00EE1886"/>
    <w:rsid w:val="00EF613F"/>
    <w:rsid w:val="00FB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802B"/>
  <w15:chartTrackingRefBased/>
  <w15:docId w15:val="{0A8AEC47-13CC-4C9F-BE7B-67CBD228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919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engin-labs.m.storage.umich.edu\shivanid\profiles\CLSE2016\AppData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210</TotalTime>
  <Pages>6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Shivani</dc:creator>
  <cp:keywords/>
  <dc:description/>
  <cp:lastModifiedBy>Shah, Shivani</cp:lastModifiedBy>
  <cp:revision>5</cp:revision>
  <dcterms:created xsi:type="dcterms:W3CDTF">2016-12-07T01:00:00Z</dcterms:created>
  <dcterms:modified xsi:type="dcterms:W3CDTF">2016-12-07T09:20:00Z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